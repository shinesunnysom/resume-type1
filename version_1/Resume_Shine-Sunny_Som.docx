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58444" w14:textId="7B28859D" w:rsidR="00647B4F" w:rsidRPr="00ED70F3" w:rsidRDefault="00845A3B" w:rsidP="002438FC">
      <w:pPr>
        <w:pStyle w:val="Default"/>
        <w:jc w:val="center"/>
        <w:rPr>
          <w:sz w:val="40"/>
          <w:szCs w:val="40"/>
        </w:rPr>
      </w:pPr>
      <w:proofErr w:type="spellStart"/>
      <w:r w:rsidRPr="00ED70F3">
        <w:rPr>
          <w:b/>
          <w:bCs/>
          <w:sz w:val="40"/>
          <w:szCs w:val="40"/>
        </w:rPr>
        <w:t>Shinesunny</w:t>
      </w:r>
      <w:proofErr w:type="spellEnd"/>
      <w:r w:rsidR="00033818" w:rsidRPr="00ED70F3">
        <w:rPr>
          <w:b/>
          <w:bCs/>
          <w:sz w:val="40"/>
          <w:szCs w:val="40"/>
        </w:rPr>
        <w:t xml:space="preserve"> Kathleen</w:t>
      </w:r>
      <w:r w:rsidR="00647B4F" w:rsidRPr="00ED70F3">
        <w:rPr>
          <w:b/>
          <w:bCs/>
          <w:sz w:val="40"/>
          <w:szCs w:val="40"/>
        </w:rPr>
        <w:t xml:space="preserve"> </w:t>
      </w:r>
      <w:proofErr w:type="spellStart"/>
      <w:r w:rsidR="00647B4F" w:rsidRPr="00ED70F3">
        <w:rPr>
          <w:b/>
          <w:bCs/>
          <w:sz w:val="40"/>
          <w:szCs w:val="40"/>
        </w:rPr>
        <w:t>Som</w:t>
      </w:r>
      <w:proofErr w:type="spellEnd"/>
    </w:p>
    <w:p w14:paraId="6417DCDD" w14:textId="15A0712B" w:rsidR="002F7904" w:rsidRPr="00ED70F3" w:rsidRDefault="00423B66" w:rsidP="002438FC">
      <w:pPr>
        <w:pStyle w:val="Default"/>
        <w:jc w:val="center"/>
        <w:rPr>
          <w:sz w:val="20"/>
          <w:szCs w:val="20"/>
        </w:rPr>
      </w:pPr>
      <w:r w:rsidRPr="00ED70F3">
        <w:rPr>
          <w:sz w:val="20"/>
          <w:szCs w:val="20"/>
        </w:rPr>
        <w:t>9556</w:t>
      </w:r>
      <w:r w:rsidR="005D5094" w:rsidRPr="00ED70F3">
        <w:rPr>
          <w:sz w:val="20"/>
          <w:szCs w:val="20"/>
        </w:rPr>
        <w:t xml:space="preserve"> </w:t>
      </w:r>
      <w:r w:rsidRPr="00ED70F3">
        <w:rPr>
          <w:sz w:val="20"/>
          <w:szCs w:val="20"/>
        </w:rPr>
        <w:t>Rose St</w:t>
      </w:r>
      <w:r w:rsidR="005D5094" w:rsidRPr="00ED70F3">
        <w:rPr>
          <w:sz w:val="20"/>
          <w:szCs w:val="20"/>
        </w:rPr>
        <w:t xml:space="preserve">. </w:t>
      </w:r>
      <w:r w:rsidRPr="00ED70F3">
        <w:rPr>
          <w:sz w:val="20"/>
          <w:szCs w:val="20"/>
        </w:rPr>
        <w:t xml:space="preserve">Bellflower, </w:t>
      </w:r>
      <w:r w:rsidR="002438FC">
        <w:rPr>
          <w:sz w:val="20"/>
          <w:szCs w:val="20"/>
        </w:rPr>
        <w:t>CA</w:t>
      </w:r>
      <w:r w:rsidR="005D5094" w:rsidRPr="00ED70F3">
        <w:rPr>
          <w:sz w:val="20"/>
          <w:szCs w:val="20"/>
        </w:rPr>
        <w:t xml:space="preserve">, </w:t>
      </w:r>
      <w:r w:rsidR="00CD6651" w:rsidRPr="00ED70F3">
        <w:rPr>
          <w:sz w:val="20"/>
          <w:szCs w:val="20"/>
        </w:rPr>
        <w:t>90</w:t>
      </w:r>
      <w:r w:rsidRPr="00ED70F3">
        <w:rPr>
          <w:sz w:val="20"/>
          <w:szCs w:val="20"/>
        </w:rPr>
        <w:t>706</w:t>
      </w:r>
      <w:r w:rsidR="00AB0167" w:rsidRPr="00ED70F3">
        <w:rPr>
          <w:sz w:val="20"/>
          <w:szCs w:val="20"/>
        </w:rPr>
        <w:t xml:space="preserve"> </w:t>
      </w:r>
      <w:r w:rsidR="00033818" w:rsidRPr="00ED70F3">
        <w:rPr>
          <w:b/>
          <w:sz w:val="20"/>
          <w:szCs w:val="20"/>
        </w:rPr>
        <w:t>∙</w:t>
      </w:r>
      <w:r w:rsidR="00AB0167" w:rsidRPr="00ED70F3">
        <w:rPr>
          <w:b/>
          <w:sz w:val="20"/>
          <w:szCs w:val="20"/>
        </w:rPr>
        <w:t xml:space="preserve"> </w:t>
      </w:r>
      <w:r w:rsidR="00797571" w:rsidRPr="00ED70F3">
        <w:rPr>
          <w:sz w:val="20"/>
          <w:szCs w:val="20"/>
        </w:rPr>
        <w:t>(562)</w:t>
      </w:r>
      <w:r w:rsidR="007444DA" w:rsidRPr="00ED70F3">
        <w:rPr>
          <w:sz w:val="20"/>
          <w:szCs w:val="20"/>
        </w:rPr>
        <w:t>350</w:t>
      </w:r>
      <w:r w:rsidR="00FC18E5" w:rsidRPr="00ED70F3">
        <w:rPr>
          <w:sz w:val="20"/>
          <w:szCs w:val="20"/>
        </w:rPr>
        <w:t>-</w:t>
      </w:r>
      <w:r w:rsidR="007444DA" w:rsidRPr="00ED70F3">
        <w:rPr>
          <w:sz w:val="20"/>
          <w:szCs w:val="20"/>
        </w:rPr>
        <w:t>4524</w:t>
      </w:r>
      <w:r w:rsidR="00033818" w:rsidRPr="00ED70F3">
        <w:rPr>
          <w:sz w:val="22"/>
          <w:szCs w:val="22"/>
        </w:rPr>
        <w:t xml:space="preserve"> </w:t>
      </w:r>
      <w:r w:rsidR="00033818" w:rsidRPr="00ED70F3">
        <w:rPr>
          <w:b/>
          <w:bCs/>
          <w:sz w:val="22"/>
          <w:szCs w:val="22"/>
        </w:rPr>
        <w:t>∙</w:t>
      </w:r>
      <w:r w:rsidR="00852C47" w:rsidRPr="00ED70F3">
        <w:rPr>
          <w:sz w:val="22"/>
          <w:szCs w:val="22"/>
        </w:rPr>
        <w:t xml:space="preserve"> </w:t>
      </w:r>
      <w:r w:rsidR="007006DD" w:rsidRPr="00ED70F3">
        <w:rPr>
          <w:sz w:val="20"/>
          <w:szCs w:val="20"/>
        </w:rPr>
        <w:t>shinesunnysom@gmail.com</w:t>
      </w:r>
    </w:p>
    <w:p w14:paraId="31D5A575" w14:textId="6D2E14ED" w:rsidR="008A7553" w:rsidRPr="00ED70F3" w:rsidRDefault="008A7553" w:rsidP="00FC18E5">
      <w:pPr>
        <w:pStyle w:val="Default"/>
        <w:rPr>
          <w:sz w:val="21"/>
          <w:szCs w:val="21"/>
        </w:rPr>
      </w:pPr>
      <w:r w:rsidRPr="00ED70F3">
        <w:rPr>
          <w:noProof/>
          <w:sz w:val="21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5A96F" wp14:editId="37042B09">
                <wp:simplePos x="0" y="0"/>
                <wp:positionH relativeFrom="column">
                  <wp:posOffset>6350</wp:posOffset>
                </wp:positionH>
                <wp:positionV relativeFrom="paragraph">
                  <wp:posOffset>50800</wp:posOffset>
                </wp:positionV>
                <wp:extent cx="678815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8150" cy="25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70134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4pt" to="5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14:paraId="73C2DD32" w14:textId="421B7148" w:rsidR="00FC18E5" w:rsidRPr="00ED70F3" w:rsidRDefault="00FC18E5" w:rsidP="00FC18E5">
      <w:pPr>
        <w:pStyle w:val="Default"/>
        <w:rPr>
          <w:sz w:val="20"/>
          <w:szCs w:val="20"/>
        </w:rPr>
      </w:pPr>
      <w:r w:rsidRPr="00ED70F3">
        <w:rPr>
          <w:b/>
          <w:bCs/>
          <w:sz w:val="20"/>
          <w:szCs w:val="20"/>
        </w:rPr>
        <w:t xml:space="preserve">EDUCATION </w:t>
      </w:r>
    </w:p>
    <w:p w14:paraId="15ACABCC" w14:textId="5265DAD2" w:rsidR="00FC18E5" w:rsidRPr="00ED70F3" w:rsidRDefault="00FC18E5" w:rsidP="00FC18E5">
      <w:pPr>
        <w:pStyle w:val="Default"/>
        <w:rPr>
          <w:sz w:val="20"/>
          <w:szCs w:val="20"/>
        </w:rPr>
      </w:pPr>
      <w:r w:rsidRPr="00ED70F3">
        <w:rPr>
          <w:sz w:val="20"/>
          <w:szCs w:val="20"/>
        </w:rPr>
        <w:t>California State University, Long Beach</w:t>
      </w:r>
      <w:r w:rsidR="008A7553" w:rsidRPr="00ED70F3">
        <w:rPr>
          <w:sz w:val="20"/>
          <w:szCs w:val="20"/>
        </w:rPr>
        <w:t xml:space="preserve"> (CSULB)</w:t>
      </w:r>
      <w:r w:rsidRPr="00ED70F3">
        <w:rPr>
          <w:sz w:val="20"/>
          <w:szCs w:val="20"/>
        </w:rPr>
        <w:tab/>
      </w:r>
      <w:r w:rsidRPr="00ED70F3">
        <w:rPr>
          <w:sz w:val="20"/>
          <w:szCs w:val="20"/>
        </w:rPr>
        <w:tab/>
      </w:r>
      <w:r w:rsidRPr="00ED70F3">
        <w:rPr>
          <w:sz w:val="20"/>
          <w:szCs w:val="20"/>
        </w:rPr>
        <w:tab/>
      </w:r>
      <w:r w:rsidRPr="00ED70F3">
        <w:rPr>
          <w:sz w:val="20"/>
          <w:szCs w:val="20"/>
        </w:rPr>
        <w:tab/>
      </w:r>
      <w:r w:rsidRPr="00ED70F3">
        <w:rPr>
          <w:sz w:val="20"/>
          <w:szCs w:val="20"/>
        </w:rPr>
        <w:tab/>
        <w:t xml:space="preserve">   </w:t>
      </w:r>
    </w:p>
    <w:p w14:paraId="1C47627D" w14:textId="3F5AB141" w:rsidR="00FC18E5" w:rsidRPr="00ED70F3" w:rsidRDefault="00FC18E5" w:rsidP="002E5ACD">
      <w:pPr>
        <w:pStyle w:val="Default"/>
        <w:tabs>
          <w:tab w:val="right" w:pos="10800"/>
        </w:tabs>
        <w:rPr>
          <w:sz w:val="20"/>
          <w:szCs w:val="20"/>
        </w:rPr>
      </w:pPr>
      <w:r w:rsidRPr="00ED70F3">
        <w:rPr>
          <w:sz w:val="20"/>
          <w:szCs w:val="20"/>
        </w:rPr>
        <w:t xml:space="preserve">Bachelor of Science in Computer Engineering </w:t>
      </w:r>
      <w:r w:rsidR="00B62503" w:rsidRPr="00ED70F3">
        <w:rPr>
          <w:sz w:val="20"/>
          <w:szCs w:val="20"/>
        </w:rPr>
        <w:t xml:space="preserve">                                                        </w:t>
      </w:r>
      <w:r w:rsidR="00AB0167" w:rsidRPr="00ED70F3">
        <w:rPr>
          <w:sz w:val="20"/>
          <w:szCs w:val="20"/>
        </w:rPr>
        <w:t xml:space="preserve"> </w:t>
      </w:r>
      <w:r w:rsidR="002E5ACD" w:rsidRPr="00ED70F3">
        <w:rPr>
          <w:sz w:val="20"/>
          <w:szCs w:val="20"/>
        </w:rPr>
        <w:tab/>
      </w:r>
      <w:r w:rsidR="00894FAA" w:rsidRPr="00ED70F3">
        <w:rPr>
          <w:sz w:val="20"/>
          <w:szCs w:val="20"/>
        </w:rPr>
        <w:t>August</w:t>
      </w:r>
      <w:r w:rsidRPr="00ED70F3">
        <w:rPr>
          <w:sz w:val="20"/>
          <w:szCs w:val="20"/>
        </w:rPr>
        <w:t xml:space="preserve"> 2010-</w:t>
      </w:r>
      <w:r w:rsidR="001F4BFC">
        <w:rPr>
          <w:sz w:val="20"/>
          <w:szCs w:val="20"/>
        </w:rPr>
        <w:t xml:space="preserve"> </w:t>
      </w:r>
      <w:r w:rsidRPr="00ED70F3">
        <w:rPr>
          <w:sz w:val="20"/>
          <w:szCs w:val="20"/>
        </w:rPr>
        <w:t>May 2021</w:t>
      </w:r>
    </w:p>
    <w:p w14:paraId="7F673082" w14:textId="7BCF9A70" w:rsidR="008A7553" w:rsidRPr="00ED70F3" w:rsidRDefault="00FC18E5" w:rsidP="008A7553">
      <w:pPr>
        <w:pStyle w:val="Default"/>
        <w:rPr>
          <w:b/>
          <w:bCs/>
          <w:sz w:val="20"/>
          <w:szCs w:val="20"/>
        </w:rPr>
      </w:pPr>
      <w:r w:rsidRPr="00ED70F3">
        <w:rPr>
          <w:b/>
          <w:bCs/>
          <w:sz w:val="20"/>
          <w:szCs w:val="20"/>
        </w:rPr>
        <w:br/>
      </w:r>
      <w:r w:rsidR="008A7553" w:rsidRPr="00ED70F3">
        <w:rPr>
          <w:b/>
          <w:bCs/>
          <w:sz w:val="20"/>
          <w:szCs w:val="20"/>
        </w:rPr>
        <w:t>SKILLS</w:t>
      </w:r>
    </w:p>
    <w:p w14:paraId="34BCEB35" w14:textId="77777777" w:rsidR="008A7553" w:rsidRPr="00ED70F3" w:rsidRDefault="008A7553" w:rsidP="008A7553">
      <w:pPr>
        <w:pStyle w:val="Default"/>
        <w:numPr>
          <w:ilvl w:val="0"/>
          <w:numId w:val="3"/>
        </w:numPr>
        <w:spacing w:after="46"/>
        <w:rPr>
          <w:sz w:val="20"/>
          <w:szCs w:val="20"/>
        </w:rPr>
      </w:pPr>
      <w:r w:rsidRPr="00ED70F3">
        <w:rPr>
          <w:sz w:val="20"/>
          <w:szCs w:val="20"/>
        </w:rPr>
        <w:t xml:space="preserve">Python, </w:t>
      </w:r>
      <w:proofErr w:type="spellStart"/>
      <w:r w:rsidRPr="00ED70F3">
        <w:rPr>
          <w:sz w:val="20"/>
          <w:szCs w:val="20"/>
        </w:rPr>
        <w:t>Django</w:t>
      </w:r>
      <w:proofErr w:type="spellEnd"/>
      <w:r w:rsidRPr="00ED70F3">
        <w:rPr>
          <w:sz w:val="20"/>
          <w:szCs w:val="20"/>
        </w:rPr>
        <w:t xml:space="preserve">, </w:t>
      </w:r>
      <w:proofErr w:type="spellStart"/>
      <w:r w:rsidRPr="00ED70F3">
        <w:rPr>
          <w:sz w:val="20"/>
          <w:szCs w:val="20"/>
        </w:rPr>
        <w:t>BigQuery</w:t>
      </w:r>
      <w:proofErr w:type="spellEnd"/>
      <w:r w:rsidRPr="00ED70F3">
        <w:rPr>
          <w:sz w:val="20"/>
          <w:szCs w:val="20"/>
        </w:rPr>
        <w:t>, Java, HTML, CSS, Microsoft OS, Linux OS</w:t>
      </w:r>
    </w:p>
    <w:p w14:paraId="4E980D05" w14:textId="77777777" w:rsidR="008A7553" w:rsidRPr="00ED70F3" w:rsidRDefault="008A7553" w:rsidP="008A7553">
      <w:pPr>
        <w:pStyle w:val="Default"/>
        <w:numPr>
          <w:ilvl w:val="0"/>
          <w:numId w:val="3"/>
        </w:numPr>
        <w:spacing w:after="46"/>
        <w:rPr>
          <w:sz w:val="20"/>
          <w:szCs w:val="20"/>
        </w:rPr>
      </w:pPr>
      <w:proofErr w:type="spellStart"/>
      <w:r w:rsidRPr="00ED70F3">
        <w:rPr>
          <w:sz w:val="20"/>
          <w:szCs w:val="20"/>
        </w:rPr>
        <w:t>Keil</w:t>
      </w:r>
      <w:proofErr w:type="spellEnd"/>
      <w:r w:rsidRPr="00ED70F3">
        <w:rPr>
          <w:sz w:val="20"/>
          <w:szCs w:val="20"/>
        </w:rPr>
        <w:t xml:space="preserve"> </w:t>
      </w:r>
      <w:proofErr w:type="spellStart"/>
      <w:r w:rsidRPr="00ED70F3">
        <w:rPr>
          <w:sz w:val="20"/>
          <w:szCs w:val="20"/>
        </w:rPr>
        <w:t>μvision</w:t>
      </w:r>
      <w:proofErr w:type="spellEnd"/>
      <w:r w:rsidRPr="00ED70F3">
        <w:rPr>
          <w:sz w:val="20"/>
          <w:szCs w:val="20"/>
        </w:rPr>
        <w:t xml:space="preserve">, C programming, C++, Xilinx </w:t>
      </w:r>
      <w:proofErr w:type="spellStart"/>
      <w:r w:rsidRPr="00ED70F3">
        <w:rPr>
          <w:sz w:val="20"/>
          <w:szCs w:val="20"/>
        </w:rPr>
        <w:t>Vivado</w:t>
      </w:r>
      <w:proofErr w:type="spellEnd"/>
      <w:r w:rsidRPr="00ED70F3">
        <w:rPr>
          <w:sz w:val="20"/>
          <w:szCs w:val="20"/>
        </w:rPr>
        <w:t>, Verilog, VHDL</w:t>
      </w:r>
    </w:p>
    <w:p w14:paraId="686C1DE7" w14:textId="47DE3590" w:rsidR="00ED70F3" w:rsidRPr="00ED70F3" w:rsidRDefault="008A7553" w:rsidP="00ED70F3">
      <w:pPr>
        <w:pStyle w:val="Default"/>
        <w:numPr>
          <w:ilvl w:val="0"/>
          <w:numId w:val="3"/>
        </w:numPr>
        <w:spacing w:after="46"/>
        <w:rPr>
          <w:sz w:val="20"/>
          <w:szCs w:val="20"/>
        </w:rPr>
      </w:pPr>
      <w:r w:rsidRPr="00ED70F3">
        <w:rPr>
          <w:sz w:val="20"/>
          <w:szCs w:val="20"/>
        </w:rPr>
        <w:t xml:space="preserve">Microsoft Office: </w:t>
      </w:r>
      <w:r w:rsidRPr="00ED70F3">
        <w:rPr>
          <w:bCs/>
          <w:sz w:val="20"/>
          <w:szCs w:val="20"/>
        </w:rPr>
        <w:t>Excel, Word, PowerPoint, Adobe Photoshop/Illustrator, Paint Tool SAI</w:t>
      </w:r>
    </w:p>
    <w:p w14:paraId="26ECE078" w14:textId="1EC9DD6C" w:rsidR="00ED70F3" w:rsidRPr="006F2214" w:rsidRDefault="00ED70F3" w:rsidP="00ED70F3">
      <w:pPr>
        <w:pStyle w:val="Default"/>
        <w:numPr>
          <w:ilvl w:val="0"/>
          <w:numId w:val="3"/>
        </w:numPr>
        <w:spacing w:after="46"/>
        <w:rPr>
          <w:sz w:val="20"/>
          <w:szCs w:val="20"/>
        </w:rPr>
      </w:pPr>
      <w:r w:rsidRPr="006F2214">
        <w:rPr>
          <w:sz w:val="20"/>
          <w:szCs w:val="20"/>
        </w:rPr>
        <w:t xml:space="preserve">Language: Bilingual - English and Japanese </w:t>
      </w:r>
      <w:bookmarkStart w:id="0" w:name="_GoBack"/>
      <w:bookmarkEnd w:id="0"/>
    </w:p>
    <w:p w14:paraId="07D13191" w14:textId="1F90D425" w:rsidR="008A7553" w:rsidRPr="00ED70F3" w:rsidRDefault="008A7553" w:rsidP="00715C02">
      <w:pPr>
        <w:pStyle w:val="Default"/>
        <w:rPr>
          <w:b/>
          <w:bCs/>
          <w:sz w:val="20"/>
          <w:szCs w:val="20"/>
        </w:rPr>
      </w:pPr>
    </w:p>
    <w:p w14:paraId="38FA1FE6" w14:textId="23D39A3F" w:rsidR="00715C02" w:rsidRPr="00ED70F3" w:rsidRDefault="002E5ACD" w:rsidP="00715C02">
      <w:pPr>
        <w:pStyle w:val="Default"/>
        <w:rPr>
          <w:b/>
          <w:bCs/>
          <w:sz w:val="20"/>
          <w:szCs w:val="20"/>
        </w:rPr>
      </w:pPr>
      <w:r w:rsidRPr="00ED70F3">
        <w:rPr>
          <w:b/>
          <w:bCs/>
          <w:sz w:val="20"/>
          <w:szCs w:val="20"/>
        </w:rPr>
        <w:t xml:space="preserve">RELEVANT </w:t>
      </w:r>
      <w:r w:rsidR="00715C02" w:rsidRPr="00ED70F3">
        <w:rPr>
          <w:b/>
          <w:bCs/>
          <w:sz w:val="20"/>
          <w:szCs w:val="20"/>
        </w:rPr>
        <w:t>EXPERIENCE</w:t>
      </w:r>
    </w:p>
    <w:p w14:paraId="3697821B" w14:textId="7F1AB9E6" w:rsidR="008A7553" w:rsidRPr="00E66AA2" w:rsidRDefault="00E66AA2" w:rsidP="002E5ACD">
      <w:pPr>
        <w:pStyle w:val="Default"/>
        <w:tabs>
          <w:tab w:val="right" w:pos="10800"/>
        </w:tabs>
        <w:rPr>
          <w:sz w:val="20"/>
          <w:szCs w:val="20"/>
        </w:rPr>
      </w:pPr>
      <w:r w:rsidRPr="00E66AA2">
        <w:rPr>
          <w:b/>
          <w:sz w:val="20"/>
          <w:szCs w:val="20"/>
        </w:rPr>
        <w:t>Archvillians.co.jp</w:t>
      </w:r>
      <w:r w:rsidRPr="00ED70F3">
        <w:rPr>
          <w:sz w:val="20"/>
          <w:szCs w:val="20"/>
        </w:rPr>
        <w:t>,</w:t>
      </w:r>
      <w:r w:rsidRPr="00ED70F3">
        <w:rPr>
          <w:b/>
          <w:bCs/>
          <w:sz w:val="20"/>
          <w:szCs w:val="20"/>
        </w:rPr>
        <w:t xml:space="preserve"> </w:t>
      </w:r>
      <w:r w:rsidRPr="00ED70F3">
        <w:rPr>
          <w:sz w:val="20"/>
          <w:szCs w:val="20"/>
        </w:rPr>
        <w:t>Long Beach, CA</w:t>
      </w:r>
      <w:r w:rsidR="008A7553" w:rsidRPr="00ED70F3">
        <w:rPr>
          <w:b/>
          <w:bCs/>
          <w:sz w:val="20"/>
          <w:szCs w:val="20"/>
        </w:rPr>
        <w:tab/>
      </w:r>
      <w:r w:rsidR="005442AC" w:rsidRPr="00ED70F3">
        <w:rPr>
          <w:sz w:val="20"/>
          <w:szCs w:val="20"/>
        </w:rPr>
        <w:t xml:space="preserve">2018 – </w:t>
      </w:r>
      <w:r w:rsidR="00F25521">
        <w:rPr>
          <w:sz w:val="20"/>
          <w:szCs w:val="20"/>
        </w:rPr>
        <w:t>2020</w:t>
      </w:r>
      <w:r>
        <w:rPr>
          <w:sz w:val="20"/>
          <w:szCs w:val="20"/>
        </w:rPr>
        <w:br/>
      </w:r>
      <w:r w:rsidRPr="00ED70F3">
        <w:rPr>
          <w:b/>
          <w:sz w:val="20"/>
          <w:szCs w:val="20"/>
        </w:rPr>
        <w:t xml:space="preserve">Co-Lead </w:t>
      </w:r>
      <w:r w:rsidR="001F4BFC">
        <w:rPr>
          <w:b/>
          <w:sz w:val="20"/>
          <w:szCs w:val="20"/>
        </w:rPr>
        <w:t xml:space="preserve">Web </w:t>
      </w:r>
      <w:r w:rsidRPr="00ED70F3">
        <w:rPr>
          <w:b/>
          <w:sz w:val="20"/>
          <w:szCs w:val="20"/>
        </w:rPr>
        <w:t>Designer</w:t>
      </w:r>
      <w:r w:rsidRPr="00ED70F3">
        <w:rPr>
          <w:bCs/>
          <w:sz w:val="20"/>
          <w:szCs w:val="20"/>
        </w:rPr>
        <w:t xml:space="preserve">                                </w:t>
      </w:r>
      <w:r w:rsidRPr="00ED70F3">
        <w:rPr>
          <w:b/>
          <w:bCs/>
          <w:sz w:val="20"/>
          <w:szCs w:val="20"/>
        </w:rPr>
        <w:t xml:space="preserve">                </w:t>
      </w:r>
    </w:p>
    <w:p w14:paraId="126D52B5" w14:textId="6B8123A8" w:rsidR="00FC18E5" w:rsidRPr="00ED70F3" w:rsidRDefault="00793247" w:rsidP="00FC18E5">
      <w:pPr>
        <w:pStyle w:val="Default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Contributed as a </w:t>
      </w:r>
      <w:r w:rsidR="005442AC" w:rsidRPr="00ED70F3">
        <w:rPr>
          <w:bCs/>
          <w:sz w:val="20"/>
          <w:szCs w:val="20"/>
        </w:rPr>
        <w:t>desi</w:t>
      </w:r>
      <w:r w:rsidR="008B309E" w:rsidRPr="00ED70F3">
        <w:rPr>
          <w:bCs/>
          <w:sz w:val="20"/>
          <w:szCs w:val="20"/>
        </w:rPr>
        <w:t>gner of clothing apparel design</w:t>
      </w:r>
      <w:r>
        <w:rPr>
          <w:bCs/>
          <w:sz w:val="20"/>
          <w:szCs w:val="20"/>
        </w:rPr>
        <w:t xml:space="preserve"> for </w:t>
      </w:r>
      <w:r w:rsidR="008B0BE8">
        <w:rPr>
          <w:bCs/>
          <w:sz w:val="20"/>
          <w:szCs w:val="20"/>
        </w:rPr>
        <w:t xml:space="preserve">main line </w:t>
      </w:r>
      <w:r w:rsidR="008C4644">
        <w:rPr>
          <w:bCs/>
          <w:sz w:val="20"/>
          <w:szCs w:val="20"/>
        </w:rPr>
        <w:t>products</w:t>
      </w:r>
    </w:p>
    <w:p w14:paraId="4C9D73C8" w14:textId="35A2F685" w:rsidR="005442AC" w:rsidRPr="00ED70F3" w:rsidRDefault="008B0BE8" w:rsidP="00FC18E5">
      <w:pPr>
        <w:pStyle w:val="Default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Performed</w:t>
      </w:r>
      <w:r w:rsidR="00DB11F0">
        <w:rPr>
          <w:bCs/>
          <w:sz w:val="20"/>
          <w:szCs w:val="20"/>
        </w:rPr>
        <w:t xml:space="preserve"> and effectively</w:t>
      </w:r>
      <w:r>
        <w:rPr>
          <w:bCs/>
          <w:sz w:val="20"/>
          <w:szCs w:val="20"/>
        </w:rPr>
        <w:t xml:space="preserve"> </w:t>
      </w:r>
      <w:r w:rsidR="00AB2CF5">
        <w:rPr>
          <w:bCs/>
          <w:sz w:val="20"/>
          <w:szCs w:val="20"/>
        </w:rPr>
        <w:t xml:space="preserve">assembled functions for the </w:t>
      </w:r>
      <w:r>
        <w:rPr>
          <w:bCs/>
          <w:sz w:val="20"/>
          <w:szCs w:val="20"/>
        </w:rPr>
        <w:t>b</w:t>
      </w:r>
      <w:r w:rsidR="005442AC" w:rsidRPr="00ED70F3">
        <w:rPr>
          <w:bCs/>
          <w:sz w:val="20"/>
          <w:szCs w:val="20"/>
        </w:rPr>
        <w:t xml:space="preserve">ack-end development </w:t>
      </w:r>
      <w:r w:rsidR="00AB2CF5">
        <w:rPr>
          <w:bCs/>
          <w:sz w:val="20"/>
          <w:szCs w:val="20"/>
        </w:rPr>
        <w:t>of the</w:t>
      </w:r>
      <w:r w:rsidR="00DB11F0">
        <w:rPr>
          <w:bCs/>
          <w:sz w:val="20"/>
          <w:szCs w:val="20"/>
        </w:rPr>
        <w:t xml:space="preserve"> website</w:t>
      </w:r>
    </w:p>
    <w:p w14:paraId="566A05A7" w14:textId="1AC00294" w:rsidR="008A7553" w:rsidRPr="00D1772E" w:rsidRDefault="001F0382" w:rsidP="00D1772E">
      <w:pPr>
        <w:pStyle w:val="Default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Tested </w:t>
      </w:r>
      <w:r w:rsidR="0049430D">
        <w:rPr>
          <w:bCs/>
          <w:sz w:val="20"/>
          <w:szCs w:val="20"/>
        </w:rPr>
        <w:t xml:space="preserve">and viewed </w:t>
      </w:r>
      <w:r>
        <w:rPr>
          <w:bCs/>
          <w:sz w:val="20"/>
          <w:szCs w:val="20"/>
        </w:rPr>
        <w:t>the e</w:t>
      </w:r>
      <w:r w:rsidR="00FC18E5" w:rsidRPr="00ED70F3">
        <w:rPr>
          <w:bCs/>
          <w:sz w:val="20"/>
          <w:szCs w:val="20"/>
        </w:rPr>
        <w:t>-comm</w:t>
      </w:r>
      <w:r w:rsidR="000B4009" w:rsidRPr="00ED70F3">
        <w:rPr>
          <w:bCs/>
          <w:sz w:val="20"/>
          <w:szCs w:val="20"/>
        </w:rPr>
        <w:t xml:space="preserve">erce </w:t>
      </w:r>
      <w:r w:rsidR="00AB2CF5">
        <w:rPr>
          <w:bCs/>
          <w:sz w:val="20"/>
          <w:szCs w:val="20"/>
        </w:rPr>
        <w:t>platform in both developer and customer side to ensure proper working order</w:t>
      </w:r>
      <w:r w:rsidR="000B4009" w:rsidRPr="00ED70F3">
        <w:rPr>
          <w:bCs/>
          <w:sz w:val="20"/>
          <w:szCs w:val="20"/>
        </w:rPr>
        <w:t xml:space="preserve"> </w:t>
      </w:r>
    </w:p>
    <w:p w14:paraId="43A68E52" w14:textId="29648FBE" w:rsidR="001C689C" w:rsidRPr="00ED70F3" w:rsidRDefault="00E66AA2" w:rsidP="002E5ACD">
      <w:pPr>
        <w:pStyle w:val="Default"/>
        <w:tabs>
          <w:tab w:val="right" w:pos="10800"/>
        </w:tabs>
        <w:rPr>
          <w:sz w:val="20"/>
          <w:szCs w:val="20"/>
        </w:rPr>
      </w:pPr>
      <w:proofErr w:type="spellStart"/>
      <w:r w:rsidRPr="00E66AA2">
        <w:rPr>
          <w:b/>
          <w:sz w:val="20"/>
          <w:szCs w:val="20"/>
        </w:rPr>
        <w:t>Datumix</w:t>
      </w:r>
      <w:proofErr w:type="spellEnd"/>
      <w:r w:rsidRPr="00E66AA2">
        <w:rPr>
          <w:b/>
          <w:sz w:val="20"/>
          <w:szCs w:val="20"/>
        </w:rPr>
        <w:t xml:space="preserve"> Inc.</w:t>
      </w:r>
      <w:r w:rsidRPr="00ED70F3">
        <w:rPr>
          <w:sz w:val="20"/>
          <w:szCs w:val="20"/>
        </w:rPr>
        <w:t>,</w:t>
      </w:r>
      <w:r w:rsidRPr="00ED70F3">
        <w:rPr>
          <w:b/>
          <w:bCs/>
          <w:sz w:val="20"/>
          <w:szCs w:val="20"/>
        </w:rPr>
        <w:t xml:space="preserve"> </w:t>
      </w:r>
      <w:r w:rsidRPr="00ED70F3">
        <w:rPr>
          <w:sz w:val="20"/>
          <w:szCs w:val="20"/>
        </w:rPr>
        <w:t>Long Beach, CA</w:t>
      </w:r>
      <w:r w:rsidR="001C689C" w:rsidRPr="00ED70F3">
        <w:rPr>
          <w:b/>
          <w:bCs/>
          <w:sz w:val="20"/>
          <w:szCs w:val="20"/>
        </w:rPr>
        <w:t xml:space="preserve">                     </w:t>
      </w:r>
      <w:r w:rsidR="00CE1C15" w:rsidRPr="00ED70F3">
        <w:rPr>
          <w:b/>
          <w:bCs/>
          <w:sz w:val="20"/>
          <w:szCs w:val="20"/>
        </w:rPr>
        <w:t xml:space="preserve">                     </w:t>
      </w:r>
      <w:r w:rsidR="00B62503" w:rsidRPr="00ED70F3">
        <w:rPr>
          <w:b/>
          <w:bCs/>
          <w:sz w:val="20"/>
          <w:szCs w:val="20"/>
        </w:rPr>
        <w:t xml:space="preserve"> </w:t>
      </w:r>
      <w:r w:rsidR="00CE1C15" w:rsidRPr="00ED70F3">
        <w:rPr>
          <w:b/>
          <w:bCs/>
          <w:sz w:val="20"/>
          <w:szCs w:val="20"/>
        </w:rPr>
        <w:t xml:space="preserve">   </w:t>
      </w:r>
      <w:r w:rsidR="0044394A" w:rsidRPr="00ED70F3">
        <w:rPr>
          <w:b/>
          <w:bCs/>
          <w:sz w:val="20"/>
          <w:szCs w:val="20"/>
        </w:rPr>
        <w:t xml:space="preserve"> </w:t>
      </w:r>
      <w:r w:rsidR="00CE1C15" w:rsidRPr="00ED70F3">
        <w:rPr>
          <w:b/>
          <w:bCs/>
          <w:sz w:val="20"/>
          <w:szCs w:val="20"/>
        </w:rPr>
        <w:t xml:space="preserve">    </w:t>
      </w:r>
      <w:r w:rsidR="00AB0167" w:rsidRPr="00ED70F3">
        <w:rPr>
          <w:b/>
          <w:bCs/>
          <w:sz w:val="20"/>
          <w:szCs w:val="20"/>
        </w:rPr>
        <w:t xml:space="preserve">  </w:t>
      </w:r>
      <w:r w:rsidR="002E5ACD" w:rsidRPr="00ED70F3">
        <w:rPr>
          <w:b/>
          <w:bCs/>
          <w:sz w:val="20"/>
          <w:szCs w:val="20"/>
        </w:rPr>
        <w:tab/>
      </w:r>
      <w:r w:rsidR="00AB0167" w:rsidRPr="00ED70F3">
        <w:rPr>
          <w:sz w:val="20"/>
          <w:szCs w:val="20"/>
        </w:rPr>
        <w:t xml:space="preserve">2018 – </w:t>
      </w:r>
      <w:r w:rsidR="001C689C" w:rsidRPr="00ED70F3">
        <w:rPr>
          <w:sz w:val="20"/>
          <w:szCs w:val="20"/>
        </w:rPr>
        <w:t>2019</w:t>
      </w:r>
    </w:p>
    <w:p w14:paraId="2F716795" w14:textId="1562D12B" w:rsidR="008A7553" w:rsidRPr="00ED70F3" w:rsidRDefault="00E66AA2" w:rsidP="002E5ACD">
      <w:pPr>
        <w:pStyle w:val="Default"/>
        <w:tabs>
          <w:tab w:val="right" w:pos="10800"/>
        </w:tabs>
        <w:rPr>
          <w:sz w:val="20"/>
          <w:szCs w:val="20"/>
        </w:rPr>
      </w:pPr>
      <w:r w:rsidRPr="00ED70F3">
        <w:rPr>
          <w:b/>
          <w:sz w:val="20"/>
          <w:szCs w:val="20"/>
        </w:rPr>
        <w:t>Software Developer Intern</w:t>
      </w:r>
      <w:r w:rsidR="008A7553" w:rsidRPr="00ED70F3">
        <w:rPr>
          <w:b/>
          <w:bCs/>
          <w:sz w:val="20"/>
          <w:szCs w:val="20"/>
        </w:rPr>
        <w:t xml:space="preserve">                                            </w:t>
      </w:r>
    </w:p>
    <w:p w14:paraId="030DEB04" w14:textId="0AF59DC9" w:rsidR="007A6635" w:rsidRPr="00ED70F3" w:rsidRDefault="001F0382" w:rsidP="007A6635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bCs/>
          <w:sz w:val="20"/>
          <w:szCs w:val="20"/>
        </w:rPr>
        <w:t xml:space="preserve">Worked with an </w:t>
      </w:r>
      <w:r w:rsidR="001C689C" w:rsidRPr="00ED70F3">
        <w:rPr>
          <w:bCs/>
          <w:sz w:val="20"/>
          <w:szCs w:val="20"/>
        </w:rPr>
        <w:t xml:space="preserve">Artificial Intelligence </w:t>
      </w:r>
      <w:r w:rsidR="008B7658">
        <w:rPr>
          <w:bCs/>
          <w:sz w:val="20"/>
          <w:szCs w:val="20"/>
        </w:rPr>
        <w:t xml:space="preserve">in </w:t>
      </w:r>
      <w:r w:rsidR="001C689C" w:rsidRPr="00ED70F3">
        <w:rPr>
          <w:bCs/>
          <w:sz w:val="20"/>
          <w:szCs w:val="20"/>
        </w:rPr>
        <w:t xml:space="preserve">e-commerce </w:t>
      </w:r>
      <w:r w:rsidR="008B7658">
        <w:rPr>
          <w:bCs/>
          <w:sz w:val="20"/>
          <w:szCs w:val="20"/>
        </w:rPr>
        <w:t xml:space="preserve">with </w:t>
      </w:r>
      <w:r w:rsidR="001C689C" w:rsidRPr="00ED70F3">
        <w:rPr>
          <w:bCs/>
          <w:sz w:val="20"/>
          <w:szCs w:val="20"/>
        </w:rPr>
        <w:t xml:space="preserve">recommendation learning </w:t>
      </w:r>
    </w:p>
    <w:p w14:paraId="0A798396" w14:textId="0E669FA3" w:rsidR="007A6635" w:rsidRPr="00ED70F3" w:rsidRDefault="008B7658" w:rsidP="007A6635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bCs/>
          <w:sz w:val="20"/>
          <w:szCs w:val="20"/>
        </w:rPr>
        <w:t>Manage the w</w:t>
      </w:r>
      <w:r w:rsidR="001C689C" w:rsidRPr="00ED70F3">
        <w:rPr>
          <w:bCs/>
          <w:sz w:val="20"/>
          <w:szCs w:val="20"/>
        </w:rPr>
        <w:t>ebsi</w:t>
      </w:r>
      <w:r w:rsidR="007A6635" w:rsidRPr="00ED70F3">
        <w:rPr>
          <w:bCs/>
          <w:sz w:val="20"/>
          <w:szCs w:val="20"/>
        </w:rPr>
        <w:t>te</w:t>
      </w:r>
      <w:r>
        <w:rPr>
          <w:bCs/>
          <w:sz w:val="20"/>
          <w:szCs w:val="20"/>
        </w:rPr>
        <w:t xml:space="preserve"> with revision control for</w:t>
      </w:r>
      <w:r w:rsidR="007A6635" w:rsidRPr="00ED70F3">
        <w:rPr>
          <w:bCs/>
          <w:sz w:val="20"/>
          <w:szCs w:val="20"/>
        </w:rPr>
        <w:t xml:space="preserve"> software testing development</w:t>
      </w:r>
    </w:p>
    <w:p w14:paraId="4180F8E3" w14:textId="6FEAD422" w:rsidR="00793247" w:rsidRPr="006F2214" w:rsidRDefault="006404D7" w:rsidP="006404D7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bCs/>
          <w:sz w:val="20"/>
          <w:szCs w:val="20"/>
        </w:rPr>
        <w:t xml:space="preserve">Contributed </w:t>
      </w:r>
      <w:r w:rsidR="00881DF5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b</w:t>
      </w:r>
      <w:r w:rsidR="001C689C" w:rsidRPr="00ED70F3">
        <w:rPr>
          <w:bCs/>
          <w:sz w:val="20"/>
          <w:szCs w:val="20"/>
        </w:rPr>
        <w:t>ack-end development</w:t>
      </w:r>
      <w:r w:rsidR="008530FC">
        <w:rPr>
          <w:bCs/>
          <w:sz w:val="20"/>
          <w:szCs w:val="20"/>
        </w:rPr>
        <w:t xml:space="preserve"> and</w:t>
      </w:r>
      <w:r w:rsidR="008B7658">
        <w:rPr>
          <w:bCs/>
          <w:sz w:val="20"/>
          <w:szCs w:val="20"/>
        </w:rPr>
        <w:t xml:space="preserve"> created functions to enable prototype website to sale </w:t>
      </w:r>
      <w:r w:rsidR="008530FC">
        <w:rPr>
          <w:bCs/>
          <w:sz w:val="20"/>
          <w:szCs w:val="20"/>
        </w:rPr>
        <w:t>pitch</w:t>
      </w:r>
    </w:p>
    <w:p w14:paraId="49EF7159" w14:textId="7344C8F5" w:rsidR="006F2214" w:rsidRDefault="00FD2C27" w:rsidP="006F2214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Efficiently </w:t>
      </w:r>
      <w:r w:rsidR="0089119D">
        <w:rPr>
          <w:sz w:val="20"/>
          <w:szCs w:val="20"/>
        </w:rPr>
        <w:t>optimized Big Query functions for reduce cost efficient for Cloud storage pricing</w:t>
      </w:r>
    </w:p>
    <w:p w14:paraId="532FB863" w14:textId="66131E05" w:rsidR="00D1772E" w:rsidRPr="006F2214" w:rsidRDefault="00D1772E" w:rsidP="006F2214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Refactored existing source code and prepare for software documentation</w:t>
      </w:r>
    </w:p>
    <w:p w14:paraId="70C9BD21" w14:textId="77777777" w:rsidR="008A7553" w:rsidRPr="00ED70F3" w:rsidRDefault="008A7553" w:rsidP="002E5ACD">
      <w:pPr>
        <w:pStyle w:val="Default"/>
        <w:tabs>
          <w:tab w:val="right" w:pos="10800"/>
        </w:tabs>
        <w:rPr>
          <w:b/>
          <w:sz w:val="20"/>
          <w:szCs w:val="20"/>
        </w:rPr>
      </w:pPr>
    </w:p>
    <w:p w14:paraId="50997489" w14:textId="73C6ACE5" w:rsidR="00B62503" w:rsidRPr="00ED70F3" w:rsidRDefault="00E66AA2" w:rsidP="002E5ACD">
      <w:pPr>
        <w:pStyle w:val="Default"/>
        <w:tabs>
          <w:tab w:val="right" w:pos="10800"/>
        </w:tabs>
        <w:rPr>
          <w:sz w:val="20"/>
          <w:szCs w:val="20"/>
        </w:rPr>
      </w:pPr>
      <w:r w:rsidRPr="00E66AA2">
        <w:rPr>
          <w:b/>
          <w:bCs/>
          <w:sz w:val="20"/>
          <w:szCs w:val="20"/>
        </w:rPr>
        <w:t>College of Engineering, CSULB</w:t>
      </w:r>
      <w:r w:rsidR="00B62503" w:rsidRPr="00ED70F3">
        <w:rPr>
          <w:b/>
          <w:sz w:val="20"/>
          <w:szCs w:val="20"/>
        </w:rPr>
        <w:t xml:space="preserve">                           </w:t>
      </w:r>
      <w:r w:rsidR="002E5ACD" w:rsidRPr="00ED70F3">
        <w:rPr>
          <w:b/>
          <w:sz w:val="20"/>
          <w:szCs w:val="20"/>
        </w:rPr>
        <w:tab/>
      </w:r>
      <w:r w:rsidR="00AB0167" w:rsidRPr="00ED70F3">
        <w:rPr>
          <w:sz w:val="20"/>
          <w:szCs w:val="20"/>
        </w:rPr>
        <w:t xml:space="preserve">2012 – </w:t>
      </w:r>
      <w:r w:rsidR="00B83F3E" w:rsidRPr="00ED70F3">
        <w:rPr>
          <w:sz w:val="20"/>
          <w:szCs w:val="20"/>
        </w:rPr>
        <w:t>2018</w:t>
      </w:r>
    </w:p>
    <w:p w14:paraId="2AE8E939" w14:textId="6A738031" w:rsidR="008A7553" w:rsidRPr="00ED70F3" w:rsidRDefault="00E66AA2" w:rsidP="002E5ACD">
      <w:pPr>
        <w:pStyle w:val="Default"/>
        <w:tabs>
          <w:tab w:val="right" w:pos="10800"/>
        </w:tabs>
        <w:rPr>
          <w:bCs/>
          <w:sz w:val="20"/>
          <w:szCs w:val="20"/>
        </w:rPr>
      </w:pPr>
      <w:r w:rsidRPr="00ED70F3">
        <w:rPr>
          <w:b/>
          <w:bCs/>
          <w:sz w:val="20"/>
          <w:szCs w:val="20"/>
        </w:rPr>
        <w:t>Student Research Assistant/Lab Technician</w:t>
      </w:r>
      <w:r w:rsidR="008A7553" w:rsidRPr="00ED70F3">
        <w:rPr>
          <w:bCs/>
          <w:sz w:val="20"/>
          <w:szCs w:val="20"/>
        </w:rPr>
        <w:t xml:space="preserve">           </w:t>
      </w:r>
    </w:p>
    <w:p w14:paraId="131DB1B8" w14:textId="42D5C6CA" w:rsidR="00E04C4E" w:rsidRDefault="00E04C4E" w:rsidP="00E04C4E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ED70F3">
        <w:rPr>
          <w:sz w:val="20"/>
          <w:szCs w:val="20"/>
        </w:rPr>
        <w:t>Assist</w:t>
      </w:r>
      <w:r w:rsidR="0049430D">
        <w:rPr>
          <w:sz w:val="20"/>
          <w:szCs w:val="20"/>
        </w:rPr>
        <w:t>ed</w:t>
      </w:r>
      <w:r w:rsidRPr="00ED70F3">
        <w:rPr>
          <w:sz w:val="20"/>
          <w:szCs w:val="20"/>
        </w:rPr>
        <w:t xml:space="preserve"> professors' need in their studies by providing technological equipment</w:t>
      </w:r>
    </w:p>
    <w:p w14:paraId="0A2D90C8" w14:textId="2CA74D27" w:rsidR="00610426" w:rsidRPr="00ED70F3" w:rsidRDefault="00610426" w:rsidP="00E04C4E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Established communication within interdepartmental relationships to complete work orders for the </w:t>
      </w:r>
      <w:proofErr w:type="spellStart"/>
      <w:r>
        <w:rPr>
          <w:sz w:val="20"/>
          <w:szCs w:val="20"/>
        </w:rPr>
        <w:t>CoE</w:t>
      </w:r>
      <w:proofErr w:type="spellEnd"/>
      <w:r>
        <w:rPr>
          <w:sz w:val="20"/>
          <w:szCs w:val="20"/>
        </w:rPr>
        <w:t xml:space="preserve"> promptly on time</w:t>
      </w:r>
    </w:p>
    <w:p w14:paraId="0ED56E85" w14:textId="16F0DEE2" w:rsidR="00E04C4E" w:rsidRPr="00ED70F3" w:rsidRDefault="001A3E3B" w:rsidP="00E04C4E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Conducted and </w:t>
      </w:r>
      <w:r w:rsidR="00A80902">
        <w:rPr>
          <w:sz w:val="20"/>
          <w:szCs w:val="20"/>
        </w:rPr>
        <w:t>documented for</w:t>
      </w:r>
      <w:r>
        <w:rPr>
          <w:sz w:val="20"/>
          <w:szCs w:val="20"/>
        </w:rPr>
        <w:t xml:space="preserve"> maximum capacity d</w:t>
      </w:r>
      <w:r w:rsidR="00E04C4E" w:rsidRPr="00ED70F3">
        <w:rPr>
          <w:sz w:val="20"/>
          <w:szCs w:val="20"/>
        </w:rPr>
        <w:t>atabase, inventory, and surveying equipment</w:t>
      </w:r>
    </w:p>
    <w:p w14:paraId="0BCA2C54" w14:textId="4206155E" w:rsidR="00B62503" w:rsidRPr="00ED70F3" w:rsidRDefault="001A3E3B" w:rsidP="00B62503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Performed s</w:t>
      </w:r>
      <w:r w:rsidR="00383A95" w:rsidRPr="00ED70F3">
        <w:rPr>
          <w:sz w:val="20"/>
          <w:szCs w:val="20"/>
        </w:rPr>
        <w:t>erver</w:t>
      </w:r>
      <w:r w:rsidR="00B83F3E" w:rsidRPr="00ED70F3">
        <w:rPr>
          <w:sz w:val="20"/>
          <w:szCs w:val="20"/>
        </w:rPr>
        <w:t xml:space="preserve"> management, data retrieval, data</w:t>
      </w:r>
      <w:r w:rsidR="007A6635" w:rsidRPr="00ED70F3">
        <w:rPr>
          <w:sz w:val="20"/>
          <w:szCs w:val="20"/>
        </w:rPr>
        <w:t xml:space="preserve"> transmission</w:t>
      </w:r>
      <w:r w:rsidR="0049430D">
        <w:rPr>
          <w:sz w:val="20"/>
          <w:szCs w:val="20"/>
        </w:rPr>
        <w:t xml:space="preserve"> </w:t>
      </w:r>
      <w:r w:rsidR="008530FC">
        <w:rPr>
          <w:sz w:val="20"/>
          <w:szCs w:val="20"/>
        </w:rPr>
        <w:t>for the computer labs</w:t>
      </w:r>
    </w:p>
    <w:p w14:paraId="1B50BBC7" w14:textId="36FFE047" w:rsidR="00B62503" w:rsidRPr="00ED70F3" w:rsidRDefault="008530FC" w:rsidP="00B62503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Maintain</w:t>
      </w:r>
      <w:r w:rsidR="00A80902">
        <w:rPr>
          <w:sz w:val="20"/>
          <w:szCs w:val="20"/>
        </w:rPr>
        <w:t>ed</w:t>
      </w:r>
      <w:r>
        <w:rPr>
          <w:sz w:val="20"/>
          <w:szCs w:val="20"/>
        </w:rPr>
        <w:t xml:space="preserve"> confidentiality and knowledgeable of</w:t>
      </w:r>
      <w:r w:rsidR="001A3E3B">
        <w:rPr>
          <w:sz w:val="20"/>
          <w:szCs w:val="20"/>
        </w:rPr>
        <w:t xml:space="preserve"> i</w:t>
      </w:r>
      <w:r w:rsidR="00B83F3E" w:rsidRPr="00ED70F3">
        <w:rPr>
          <w:sz w:val="20"/>
          <w:szCs w:val="20"/>
        </w:rPr>
        <w:t>nformation m</w:t>
      </w:r>
      <w:r w:rsidR="007A6635" w:rsidRPr="00ED70F3">
        <w:rPr>
          <w:sz w:val="20"/>
          <w:szCs w:val="20"/>
        </w:rPr>
        <w:t xml:space="preserve">anagement, </w:t>
      </w:r>
      <w:r w:rsidR="001A3E3B">
        <w:rPr>
          <w:sz w:val="20"/>
          <w:szCs w:val="20"/>
        </w:rPr>
        <w:t xml:space="preserve">and </w:t>
      </w:r>
      <w:r w:rsidR="007A6635" w:rsidRPr="00ED70F3">
        <w:rPr>
          <w:sz w:val="20"/>
          <w:szCs w:val="20"/>
        </w:rPr>
        <w:t>information security</w:t>
      </w:r>
      <w:r w:rsidR="00B83F3E" w:rsidRPr="00ED70F3">
        <w:rPr>
          <w:sz w:val="20"/>
          <w:szCs w:val="20"/>
        </w:rPr>
        <w:t xml:space="preserve"> </w:t>
      </w:r>
    </w:p>
    <w:p w14:paraId="12F2D657" w14:textId="262C4E55" w:rsidR="00E04C4E" w:rsidRDefault="008B0BE8" w:rsidP="00E04C4E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Provided</w:t>
      </w:r>
      <w:r w:rsidR="00793247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="00B62503" w:rsidRPr="00ED70F3">
        <w:rPr>
          <w:sz w:val="20"/>
          <w:szCs w:val="20"/>
        </w:rPr>
        <w:t>onitoring and t</w:t>
      </w:r>
      <w:r w:rsidR="00B83F3E" w:rsidRPr="00ED70F3">
        <w:rPr>
          <w:sz w:val="20"/>
          <w:szCs w:val="20"/>
        </w:rPr>
        <w:t>echnology maintenance</w:t>
      </w:r>
      <w:r>
        <w:rPr>
          <w:sz w:val="20"/>
          <w:szCs w:val="20"/>
        </w:rPr>
        <w:t xml:space="preserve"> for </w:t>
      </w:r>
      <w:r w:rsidR="008530FC">
        <w:rPr>
          <w:sz w:val="20"/>
          <w:szCs w:val="20"/>
        </w:rPr>
        <w:t>the computer labs</w:t>
      </w:r>
    </w:p>
    <w:p w14:paraId="5DD966B8" w14:textId="02DF0D09" w:rsidR="00610426" w:rsidRDefault="00610426" w:rsidP="00E04C4E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Demonstrate and organized documentations, sending memorandums, filing working orders, and completed invoices</w:t>
      </w:r>
    </w:p>
    <w:p w14:paraId="233748CC" w14:textId="77777777" w:rsidR="00E04C4E" w:rsidRPr="00ED70F3" w:rsidRDefault="00E04C4E" w:rsidP="006F2214">
      <w:pPr>
        <w:pStyle w:val="Default"/>
        <w:rPr>
          <w:sz w:val="20"/>
          <w:szCs w:val="20"/>
        </w:rPr>
      </w:pPr>
    </w:p>
    <w:p w14:paraId="3D26E223" w14:textId="44209052" w:rsidR="00632DA0" w:rsidRPr="00ED70F3" w:rsidRDefault="00FD07FE" w:rsidP="00FD07FE">
      <w:pPr>
        <w:pStyle w:val="Default"/>
        <w:rPr>
          <w:b/>
          <w:bCs/>
          <w:sz w:val="20"/>
          <w:szCs w:val="20"/>
        </w:rPr>
      </w:pPr>
      <w:r w:rsidRPr="00ED70F3">
        <w:rPr>
          <w:b/>
          <w:bCs/>
          <w:sz w:val="20"/>
          <w:szCs w:val="20"/>
        </w:rPr>
        <w:t>REVELANT COURSE</w:t>
      </w:r>
      <w:r w:rsidR="00632DA0" w:rsidRPr="00ED70F3">
        <w:rPr>
          <w:b/>
          <w:bCs/>
          <w:sz w:val="20"/>
          <w:szCs w:val="20"/>
        </w:rPr>
        <w:t xml:space="preserve"> WORK</w:t>
      </w:r>
    </w:p>
    <w:p w14:paraId="22D172B0" w14:textId="77777777" w:rsidR="002E5ACD" w:rsidRPr="00ED70F3" w:rsidRDefault="002E5ACD" w:rsidP="00FD07FE">
      <w:pPr>
        <w:pStyle w:val="Default"/>
        <w:rPr>
          <w:bCs/>
          <w:sz w:val="20"/>
          <w:szCs w:val="20"/>
        </w:rPr>
        <w:sectPr w:rsidR="002E5ACD" w:rsidRPr="00ED70F3" w:rsidSect="002E5AC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95AA49" w14:textId="712490BC" w:rsidR="00E9290B" w:rsidRPr="00ED70F3" w:rsidRDefault="00A85406" w:rsidP="00FC1AC2">
      <w:pPr>
        <w:pStyle w:val="Default"/>
        <w:numPr>
          <w:ilvl w:val="0"/>
          <w:numId w:val="6"/>
        </w:numPr>
        <w:ind w:left="714" w:hanging="357"/>
        <w:rPr>
          <w:bCs/>
          <w:sz w:val="20"/>
          <w:szCs w:val="20"/>
        </w:rPr>
      </w:pPr>
      <w:r w:rsidRPr="00ED70F3">
        <w:rPr>
          <w:bCs/>
          <w:sz w:val="20"/>
          <w:szCs w:val="20"/>
        </w:rPr>
        <w:lastRenderedPageBreak/>
        <w:t>Critical Thinking in the Digital Information Age</w:t>
      </w:r>
    </w:p>
    <w:p w14:paraId="2359D44F" w14:textId="46294F84" w:rsidR="00632DA0" w:rsidRPr="00ED70F3" w:rsidRDefault="00632DA0" w:rsidP="00FC1AC2">
      <w:pPr>
        <w:pStyle w:val="Default"/>
        <w:numPr>
          <w:ilvl w:val="0"/>
          <w:numId w:val="6"/>
        </w:numPr>
        <w:ind w:left="714" w:hanging="357"/>
        <w:rPr>
          <w:bCs/>
          <w:sz w:val="20"/>
          <w:szCs w:val="20"/>
        </w:rPr>
      </w:pPr>
      <w:r w:rsidRPr="00ED70F3">
        <w:rPr>
          <w:bCs/>
          <w:sz w:val="20"/>
          <w:szCs w:val="20"/>
        </w:rPr>
        <w:t>Programming and Problem Solving/Object Oriented Programming</w:t>
      </w:r>
      <w:r w:rsidR="005B6A48" w:rsidRPr="00ED70F3">
        <w:rPr>
          <w:bCs/>
          <w:sz w:val="20"/>
          <w:szCs w:val="20"/>
        </w:rPr>
        <w:t xml:space="preserve"> </w:t>
      </w:r>
    </w:p>
    <w:p w14:paraId="62DF4939" w14:textId="46AC10D0" w:rsidR="007D1083" w:rsidRPr="00ED70F3" w:rsidRDefault="00632DA0" w:rsidP="00FC1AC2">
      <w:pPr>
        <w:pStyle w:val="Default"/>
        <w:numPr>
          <w:ilvl w:val="0"/>
          <w:numId w:val="6"/>
        </w:numPr>
        <w:ind w:left="714" w:hanging="357"/>
        <w:rPr>
          <w:bCs/>
          <w:sz w:val="20"/>
          <w:szCs w:val="20"/>
        </w:rPr>
      </w:pPr>
      <w:r w:rsidRPr="00ED70F3">
        <w:rPr>
          <w:bCs/>
          <w:sz w:val="20"/>
          <w:szCs w:val="20"/>
        </w:rPr>
        <w:t>Compute</w:t>
      </w:r>
      <w:r w:rsidR="007D1083" w:rsidRPr="00ED70F3">
        <w:rPr>
          <w:bCs/>
          <w:sz w:val="20"/>
          <w:szCs w:val="20"/>
        </w:rPr>
        <w:t>r Logic I/II</w:t>
      </w:r>
      <w:r w:rsidR="001D26C9" w:rsidRPr="00ED70F3">
        <w:rPr>
          <w:bCs/>
          <w:sz w:val="20"/>
          <w:szCs w:val="20"/>
        </w:rPr>
        <w:t xml:space="preserve"> </w:t>
      </w:r>
    </w:p>
    <w:p w14:paraId="52E71BE4" w14:textId="520DCA76" w:rsidR="000B4009" w:rsidRPr="00ED70F3" w:rsidRDefault="001D26C9" w:rsidP="00FC1AC2">
      <w:pPr>
        <w:pStyle w:val="Default"/>
        <w:numPr>
          <w:ilvl w:val="0"/>
          <w:numId w:val="6"/>
        </w:numPr>
        <w:ind w:left="714" w:hanging="357"/>
        <w:rPr>
          <w:bCs/>
          <w:sz w:val="20"/>
          <w:szCs w:val="20"/>
        </w:rPr>
      </w:pPr>
      <w:r w:rsidRPr="00ED70F3">
        <w:rPr>
          <w:bCs/>
          <w:sz w:val="20"/>
          <w:szCs w:val="20"/>
        </w:rPr>
        <w:lastRenderedPageBreak/>
        <w:t xml:space="preserve">Embedded Systems/System on Chip Design </w:t>
      </w:r>
    </w:p>
    <w:p w14:paraId="07B9E214" w14:textId="761CF4F8" w:rsidR="000B4009" w:rsidRPr="00ED70F3" w:rsidRDefault="001D26C9" w:rsidP="00FC1AC2">
      <w:pPr>
        <w:pStyle w:val="Default"/>
        <w:numPr>
          <w:ilvl w:val="0"/>
          <w:numId w:val="6"/>
        </w:numPr>
        <w:ind w:left="714" w:hanging="357"/>
        <w:rPr>
          <w:bCs/>
          <w:sz w:val="20"/>
          <w:szCs w:val="20"/>
        </w:rPr>
      </w:pPr>
      <w:r w:rsidRPr="00ED70F3">
        <w:rPr>
          <w:bCs/>
          <w:sz w:val="20"/>
          <w:szCs w:val="20"/>
        </w:rPr>
        <w:t xml:space="preserve">Principles of Computer Engineering Architecture </w:t>
      </w:r>
    </w:p>
    <w:p w14:paraId="4B0A6609" w14:textId="318566FB" w:rsidR="00632DA0" w:rsidRPr="00ED70F3" w:rsidRDefault="005B6A48" w:rsidP="00FC1AC2">
      <w:pPr>
        <w:pStyle w:val="Default"/>
        <w:numPr>
          <w:ilvl w:val="0"/>
          <w:numId w:val="6"/>
        </w:numPr>
        <w:ind w:left="714" w:hanging="357"/>
        <w:rPr>
          <w:bCs/>
          <w:sz w:val="20"/>
          <w:szCs w:val="20"/>
        </w:rPr>
      </w:pPr>
      <w:r w:rsidRPr="00ED70F3">
        <w:rPr>
          <w:bCs/>
          <w:sz w:val="20"/>
          <w:szCs w:val="20"/>
        </w:rPr>
        <w:t xml:space="preserve">Embedded </w:t>
      </w:r>
      <w:r w:rsidR="00632DA0" w:rsidRPr="00ED70F3">
        <w:rPr>
          <w:bCs/>
          <w:sz w:val="20"/>
          <w:szCs w:val="20"/>
        </w:rPr>
        <w:t>S</w:t>
      </w:r>
      <w:r w:rsidRPr="00ED70F3">
        <w:rPr>
          <w:bCs/>
          <w:sz w:val="20"/>
          <w:szCs w:val="20"/>
        </w:rPr>
        <w:t xml:space="preserve">ystem Designs, Microcontrollers </w:t>
      </w:r>
      <w:r w:rsidR="00632DA0" w:rsidRPr="00ED70F3">
        <w:rPr>
          <w:bCs/>
          <w:sz w:val="20"/>
          <w:szCs w:val="20"/>
        </w:rPr>
        <w:t>and Processors</w:t>
      </w:r>
    </w:p>
    <w:p w14:paraId="5B64AA52" w14:textId="2365BD5A" w:rsidR="00E9290B" w:rsidRPr="00ED70F3" w:rsidRDefault="00E9290B" w:rsidP="00FC1AC2">
      <w:pPr>
        <w:pStyle w:val="Default"/>
        <w:numPr>
          <w:ilvl w:val="0"/>
          <w:numId w:val="6"/>
        </w:numPr>
        <w:ind w:left="714" w:hanging="357"/>
        <w:rPr>
          <w:bCs/>
          <w:sz w:val="20"/>
          <w:szCs w:val="20"/>
        </w:rPr>
      </w:pPr>
      <w:r w:rsidRPr="00ED70F3">
        <w:rPr>
          <w:bCs/>
          <w:sz w:val="20"/>
          <w:szCs w:val="20"/>
        </w:rPr>
        <w:lastRenderedPageBreak/>
        <w:t>Introduction to Software Engineering</w:t>
      </w:r>
    </w:p>
    <w:p w14:paraId="2450298E" w14:textId="49696AAD" w:rsidR="000B4009" w:rsidRPr="00ED70F3" w:rsidRDefault="000B4009" w:rsidP="00FC1AC2">
      <w:pPr>
        <w:pStyle w:val="Default"/>
        <w:numPr>
          <w:ilvl w:val="0"/>
          <w:numId w:val="6"/>
        </w:numPr>
        <w:ind w:left="714" w:hanging="357"/>
        <w:rPr>
          <w:bCs/>
          <w:sz w:val="20"/>
          <w:szCs w:val="20"/>
        </w:rPr>
      </w:pPr>
      <w:r w:rsidRPr="00ED70F3">
        <w:rPr>
          <w:bCs/>
          <w:sz w:val="20"/>
          <w:szCs w:val="20"/>
        </w:rPr>
        <w:t>Computer Architecture</w:t>
      </w:r>
    </w:p>
    <w:p w14:paraId="4AB19DB2" w14:textId="28732889" w:rsidR="002E5ACD" w:rsidRPr="00AB2CF5" w:rsidRDefault="00E9290B" w:rsidP="00FC1AC2">
      <w:pPr>
        <w:pStyle w:val="Default"/>
        <w:numPr>
          <w:ilvl w:val="0"/>
          <w:numId w:val="6"/>
        </w:numPr>
        <w:ind w:left="714" w:hanging="357"/>
        <w:rPr>
          <w:bCs/>
          <w:sz w:val="20"/>
          <w:szCs w:val="20"/>
        </w:rPr>
        <w:sectPr w:rsidR="002E5ACD" w:rsidRPr="00AB2CF5" w:rsidSect="002E5AC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ED70F3">
        <w:rPr>
          <w:bCs/>
          <w:sz w:val="20"/>
          <w:szCs w:val="20"/>
        </w:rPr>
        <w:t>Senior Project Design</w:t>
      </w:r>
    </w:p>
    <w:p w14:paraId="1D196E1E" w14:textId="77777777" w:rsidR="00522317" w:rsidRDefault="00522317" w:rsidP="002E5ACD">
      <w:pPr>
        <w:pStyle w:val="Default"/>
        <w:spacing w:after="46"/>
        <w:rPr>
          <w:b/>
          <w:bCs/>
          <w:sz w:val="20"/>
          <w:szCs w:val="20"/>
        </w:rPr>
      </w:pPr>
    </w:p>
    <w:p w14:paraId="579DB6F8" w14:textId="0D036083" w:rsidR="002E5ACD" w:rsidRPr="00D1772E" w:rsidRDefault="002E5ACD" w:rsidP="00D1772E">
      <w:pPr>
        <w:pStyle w:val="Default"/>
        <w:spacing w:after="46"/>
        <w:rPr>
          <w:b/>
          <w:bCs/>
          <w:sz w:val="20"/>
          <w:szCs w:val="20"/>
        </w:rPr>
      </w:pPr>
      <w:r w:rsidRPr="00ED70F3">
        <w:rPr>
          <w:b/>
          <w:bCs/>
          <w:sz w:val="20"/>
          <w:szCs w:val="20"/>
        </w:rPr>
        <w:t>PROJECTS</w:t>
      </w:r>
    </w:p>
    <w:p w14:paraId="1D360411" w14:textId="77777777" w:rsidR="00D1772E" w:rsidRDefault="00D1772E" w:rsidP="00D1772E">
      <w:pPr>
        <w:pStyle w:val="Default"/>
        <w:numPr>
          <w:ilvl w:val="0"/>
          <w:numId w:val="5"/>
        </w:numPr>
        <w:ind w:left="714" w:hanging="357"/>
        <w:rPr>
          <w:sz w:val="20"/>
          <w:szCs w:val="20"/>
        </w:rPr>
        <w:sectPr w:rsidR="00D1772E" w:rsidSect="002E5A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6FE5F6" w14:textId="57D18DB4" w:rsidR="002E5ACD" w:rsidRPr="00ED70F3" w:rsidRDefault="002E5ACD" w:rsidP="00D1772E">
      <w:pPr>
        <w:pStyle w:val="Default"/>
        <w:numPr>
          <w:ilvl w:val="0"/>
          <w:numId w:val="5"/>
        </w:numPr>
        <w:ind w:left="714" w:hanging="357"/>
        <w:rPr>
          <w:b/>
          <w:sz w:val="20"/>
          <w:szCs w:val="20"/>
        </w:rPr>
      </w:pPr>
      <w:r w:rsidRPr="00ED70F3">
        <w:rPr>
          <w:sz w:val="20"/>
          <w:szCs w:val="20"/>
        </w:rPr>
        <w:lastRenderedPageBreak/>
        <w:t>16-Bit UART Design</w:t>
      </w:r>
    </w:p>
    <w:p w14:paraId="2B933BFD" w14:textId="496E4215" w:rsidR="002E5ACD" w:rsidRPr="00D1772E" w:rsidRDefault="002E5ACD" w:rsidP="00D1772E">
      <w:pPr>
        <w:pStyle w:val="Default"/>
        <w:numPr>
          <w:ilvl w:val="0"/>
          <w:numId w:val="5"/>
        </w:numPr>
        <w:ind w:left="714" w:hanging="357"/>
        <w:rPr>
          <w:b/>
          <w:sz w:val="20"/>
          <w:szCs w:val="20"/>
        </w:rPr>
      </w:pPr>
      <w:r w:rsidRPr="00ED70F3">
        <w:rPr>
          <w:sz w:val="20"/>
          <w:szCs w:val="20"/>
        </w:rPr>
        <w:t>Variable Power Supply</w:t>
      </w:r>
    </w:p>
    <w:p w14:paraId="55D3C527" w14:textId="77777777" w:rsidR="002E5ACD" w:rsidRPr="00ED70F3" w:rsidRDefault="002E5ACD" w:rsidP="00D1772E">
      <w:pPr>
        <w:pStyle w:val="Default"/>
        <w:numPr>
          <w:ilvl w:val="0"/>
          <w:numId w:val="5"/>
        </w:numPr>
        <w:ind w:left="714" w:hanging="357"/>
        <w:rPr>
          <w:sz w:val="20"/>
          <w:szCs w:val="20"/>
        </w:rPr>
      </w:pPr>
      <w:r w:rsidRPr="00ED70F3">
        <w:rPr>
          <w:sz w:val="20"/>
          <w:szCs w:val="20"/>
        </w:rPr>
        <w:t>Single Axis Helicopter</w:t>
      </w:r>
    </w:p>
    <w:p w14:paraId="383F4D7F" w14:textId="77777777" w:rsidR="002E5ACD" w:rsidRPr="00ED70F3" w:rsidRDefault="002E5ACD" w:rsidP="00D1772E">
      <w:pPr>
        <w:pStyle w:val="Default"/>
        <w:numPr>
          <w:ilvl w:val="0"/>
          <w:numId w:val="5"/>
        </w:numPr>
        <w:ind w:left="714" w:hanging="357"/>
        <w:rPr>
          <w:sz w:val="20"/>
          <w:szCs w:val="20"/>
        </w:rPr>
      </w:pPr>
      <w:r w:rsidRPr="00ED70F3">
        <w:rPr>
          <w:sz w:val="20"/>
          <w:szCs w:val="20"/>
        </w:rPr>
        <w:lastRenderedPageBreak/>
        <w:t>Wall Following Robot/Bluetooth Controlled Robot</w:t>
      </w:r>
    </w:p>
    <w:p w14:paraId="0AF88C24" w14:textId="77777777" w:rsidR="002E5ACD" w:rsidRPr="00ED70F3" w:rsidRDefault="002E5ACD" w:rsidP="00D1772E">
      <w:pPr>
        <w:pStyle w:val="Default"/>
        <w:numPr>
          <w:ilvl w:val="0"/>
          <w:numId w:val="5"/>
        </w:numPr>
        <w:ind w:left="714" w:hanging="357"/>
        <w:rPr>
          <w:sz w:val="20"/>
          <w:szCs w:val="20"/>
        </w:rPr>
      </w:pPr>
      <w:r w:rsidRPr="00ED70F3">
        <w:rPr>
          <w:sz w:val="20"/>
          <w:szCs w:val="20"/>
        </w:rPr>
        <w:t>Lightweight Map Web App</w:t>
      </w:r>
    </w:p>
    <w:p w14:paraId="7C6E9A72" w14:textId="3D36A325" w:rsidR="002E5ACD" w:rsidRPr="00ED70F3" w:rsidRDefault="002E5ACD" w:rsidP="00D1772E">
      <w:pPr>
        <w:pStyle w:val="Default"/>
        <w:numPr>
          <w:ilvl w:val="0"/>
          <w:numId w:val="5"/>
        </w:numPr>
        <w:ind w:left="714" w:hanging="357"/>
        <w:rPr>
          <w:b/>
          <w:bCs/>
          <w:sz w:val="20"/>
          <w:szCs w:val="20"/>
        </w:rPr>
      </w:pPr>
      <w:r w:rsidRPr="00ED70F3">
        <w:rPr>
          <w:sz w:val="20"/>
          <w:szCs w:val="20"/>
        </w:rPr>
        <w:t>Biometric Feedback Video Game Device</w:t>
      </w:r>
    </w:p>
    <w:p w14:paraId="7F55A01D" w14:textId="77777777" w:rsidR="00D1772E" w:rsidRDefault="00D1772E" w:rsidP="002E5ACD">
      <w:pPr>
        <w:pStyle w:val="Default"/>
        <w:spacing w:after="46"/>
        <w:rPr>
          <w:sz w:val="20"/>
          <w:szCs w:val="20"/>
        </w:rPr>
        <w:sectPr w:rsidR="00D1772E" w:rsidSect="00D1772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5B9F8E2" w14:textId="3C46B334" w:rsidR="00E04C4E" w:rsidRPr="00ED70F3" w:rsidRDefault="00E04C4E" w:rsidP="002E5ACD">
      <w:pPr>
        <w:pStyle w:val="Default"/>
        <w:spacing w:after="46"/>
        <w:rPr>
          <w:sz w:val="20"/>
          <w:szCs w:val="20"/>
        </w:rPr>
      </w:pPr>
    </w:p>
    <w:p w14:paraId="5FFE349D" w14:textId="2E29C7E9" w:rsidR="000D07B7" w:rsidRPr="00ED70F3" w:rsidRDefault="005442AC" w:rsidP="000D07B7">
      <w:pPr>
        <w:pStyle w:val="Default"/>
        <w:rPr>
          <w:b/>
          <w:sz w:val="20"/>
          <w:szCs w:val="20"/>
        </w:rPr>
      </w:pPr>
      <w:r w:rsidRPr="00ED70F3">
        <w:rPr>
          <w:b/>
          <w:bCs/>
          <w:sz w:val="20"/>
          <w:szCs w:val="20"/>
        </w:rPr>
        <w:t>VOLUNTEER WORK</w:t>
      </w:r>
    </w:p>
    <w:p w14:paraId="36E08FEC" w14:textId="43E5EB58" w:rsidR="000D07B7" w:rsidRDefault="00ED70F3" w:rsidP="00ED70F3">
      <w:pPr>
        <w:pStyle w:val="Default"/>
        <w:tabs>
          <w:tab w:val="right" w:pos="10800"/>
        </w:tabs>
        <w:rPr>
          <w:sz w:val="20"/>
          <w:szCs w:val="20"/>
        </w:rPr>
      </w:pPr>
      <w:r w:rsidRPr="00ED70F3">
        <w:rPr>
          <w:b/>
          <w:bCs/>
          <w:sz w:val="20"/>
          <w:szCs w:val="20"/>
        </w:rPr>
        <w:t>Exhibition Hall</w:t>
      </w:r>
      <w:r>
        <w:rPr>
          <w:b/>
          <w:bCs/>
          <w:sz w:val="20"/>
          <w:szCs w:val="20"/>
        </w:rPr>
        <w:t xml:space="preserve"> Staff</w:t>
      </w:r>
      <w:r w:rsidRPr="00ED70F3">
        <w:rPr>
          <w:b/>
          <w:bCs/>
          <w:sz w:val="20"/>
          <w:szCs w:val="20"/>
        </w:rPr>
        <w:t>, Programming Operations</w:t>
      </w:r>
      <w:r w:rsidR="00CE1C15" w:rsidRPr="00ED70F3">
        <w:rPr>
          <w:b/>
          <w:bCs/>
          <w:sz w:val="20"/>
          <w:szCs w:val="20"/>
        </w:rPr>
        <w:tab/>
        <w:t xml:space="preserve"> </w:t>
      </w:r>
      <w:r w:rsidR="007A6635" w:rsidRPr="00ED70F3">
        <w:rPr>
          <w:b/>
          <w:bCs/>
          <w:sz w:val="20"/>
          <w:szCs w:val="20"/>
        </w:rPr>
        <w:t xml:space="preserve">                                     </w:t>
      </w:r>
      <w:r w:rsidR="00AB0167" w:rsidRPr="00ED70F3">
        <w:rPr>
          <w:b/>
          <w:bCs/>
          <w:sz w:val="20"/>
          <w:szCs w:val="20"/>
        </w:rPr>
        <w:t xml:space="preserve">     </w:t>
      </w:r>
      <w:r w:rsidR="00CE1C15" w:rsidRPr="00ED70F3">
        <w:rPr>
          <w:sz w:val="20"/>
          <w:szCs w:val="20"/>
        </w:rPr>
        <w:t>2014 – 2016</w:t>
      </w:r>
    </w:p>
    <w:p w14:paraId="1AA01AD0" w14:textId="6119FE4E" w:rsidR="00ED70F3" w:rsidRPr="00ED70F3" w:rsidRDefault="00ED70F3" w:rsidP="00ED70F3">
      <w:pPr>
        <w:pStyle w:val="Default"/>
        <w:rPr>
          <w:sz w:val="20"/>
          <w:szCs w:val="20"/>
        </w:rPr>
      </w:pPr>
      <w:r w:rsidRPr="00ED70F3">
        <w:rPr>
          <w:sz w:val="20"/>
          <w:szCs w:val="20"/>
        </w:rPr>
        <w:t>Anime California</w:t>
      </w:r>
      <w:r>
        <w:rPr>
          <w:sz w:val="20"/>
          <w:szCs w:val="20"/>
        </w:rPr>
        <w:t xml:space="preserve"> </w:t>
      </w:r>
      <w:r w:rsidRPr="00ED70F3">
        <w:rPr>
          <w:sz w:val="20"/>
          <w:szCs w:val="20"/>
        </w:rPr>
        <w:t>Tech Department</w:t>
      </w:r>
      <w:r>
        <w:rPr>
          <w:sz w:val="20"/>
          <w:szCs w:val="20"/>
        </w:rPr>
        <w:t>, Anaheim, CA</w:t>
      </w:r>
    </w:p>
    <w:p w14:paraId="143BFD93" w14:textId="77777777" w:rsidR="00ED70F3" w:rsidRDefault="00ED70F3" w:rsidP="00ED70F3">
      <w:pPr>
        <w:pStyle w:val="Default"/>
        <w:tabs>
          <w:tab w:val="right" w:pos="10800"/>
        </w:tabs>
        <w:rPr>
          <w:sz w:val="20"/>
          <w:szCs w:val="20"/>
        </w:rPr>
      </w:pPr>
    </w:p>
    <w:p w14:paraId="7650E814" w14:textId="51DFDD5C" w:rsidR="00C338A9" w:rsidRPr="00ED70F3" w:rsidRDefault="00ED70F3" w:rsidP="00ED70F3">
      <w:pPr>
        <w:pStyle w:val="Default"/>
        <w:tabs>
          <w:tab w:val="right" w:pos="10800"/>
        </w:tabs>
        <w:rPr>
          <w:sz w:val="20"/>
          <w:szCs w:val="20"/>
        </w:rPr>
      </w:pPr>
      <w:r w:rsidRPr="00ED70F3">
        <w:rPr>
          <w:b/>
          <w:bCs/>
          <w:sz w:val="20"/>
          <w:szCs w:val="20"/>
        </w:rPr>
        <w:t>Anime Expo Staff Volunteer; promoting for both industry, and independent companies.</w:t>
      </w:r>
      <w:r w:rsidR="002E5ACD" w:rsidRPr="00ED70F3">
        <w:rPr>
          <w:b/>
          <w:bCs/>
          <w:sz w:val="20"/>
          <w:szCs w:val="20"/>
        </w:rPr>
        <w:tab/>
      </w:r>
      <w:r w:rsidR="006B7155" w:rsidRPr="00ED70F3">
        <w:rPr>
          <w:sz w:val="20"/>
          <w:szCs w:val="20"/>
        </w:rPr>
        <w:t>2014 – 2019</w:t>
      </w:r>
    </w:p>
    <w:p w14:paraId="5AB924B4" w14:textId="4F400A23" w:rsidR="00ED70F3" w:rsidRPr="00ED70F3" w:rsidRDefault="00ED70F3" w:rsidP="00ED70F3">
      <w:pPr>
        <w:pStyle w:val="Default"/>
        <w:rPr>
          <w:sz w:val="20"/>
          <w:szCs w:val="20"/>
        </w:rPr>
      </w:pPr>
      <w:r w:rsidRPr="00ED70F3">
        <w:rPr>
          <w:sz w:val="20"/>
          <w:szCs w:val="20"/>
        </w:rPr>
        <w:t>Society for the Promotion of Japanese Animation</w:t>
      </w:r>
      <w:r>
        <w:rPr>
          <w:sz w:val="20"/>
          <w:szCs w:val="20"/>
        </w:rPr>
        <w:t xml:space="preserve">, Los Angeles, CA </w:t>
      </w:r>
      <w:r w:rsidRPr="00ED70F3">
        <w:rPr>
          <w:sz w:val="20"/>
          <w:szCs w:val="20"/>
        </w:rPr>
        <w:t xml:space="preserve">                                                                 </w:t>
      </w:r>
    </w:p>
    <w:p w14:paraId="4F2A4631" w14:textId="77777777" w:rsidR="008A7553" w:rsidRPr="00ED70F3" w:rsidRDefault="008A7553" w:rsidP="008A7553">
      <w:pPr>
        <w:pStyle w:val="Default"/>
        <w:ind w:left="360"/>
        <w:rPr>
          <w:sz w:val="20"/>
          <w:szCs w:val="20"/>
        </w:rPr>
      </w:pPr>
    </w:p>
    <w:sectPr w:rsidR="008A7553" w:rsidRPr="00ED70F3" w:rsidSect="002E5AC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D2DA3"/>
    <w:multiLevelType w:val="hybridMultilevel"/>
    <w:tmpl w:val="31B8C0E4"/>
    <w:lvl w:ilvl="0" w:tplc="658643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B4223"/>
    <w:multiLevelType w:val="hybridMultilevel"/>
    <w:tmpl w:val="06CA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C0D74"/>
    <w:multiLevelType w:val="hybridMultilevel"/>
    <w:tmpl w:val="6B121AB6"/>
    <w:lvl w:ilvl="0" w:tplc="E2080536">
      <w:start w:val="45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85EA5"/>
    <w:multiLevelType w:val="hybridMultilevel"/>
    <w:tmpl w:val="741E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52592"/>
    <w:multiLevelType w:val="hybridMultilevel"/>
    <w:tmpl w:val="F242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E1751"/>
    <w:multiLevelType w:val="hybridMultilevel"/>
    <w:tmpl w:val="7DC8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4F"/>
    <w:rsid w:val="00033818"/>
    <w:rsid w:val="00036A33"/>
    <w:rsid w:val="00071E33"/>
    <w:rsid w:val="000A1453"/>
    <w:rsid w:val="000B4009"/>
    <w:rsid w:val="000B6ABD"/>
    <w:rsid w:val="000D07B7"/>
    <w:rsid w:val="00100ADB"/>
    <w:rsid w:val="00136058"/>
    <w:rsid w:val="00144840"/>
    <w:rsid w:val="00170100"/>
    <w:rsid w:val="001770AF"/>
    <w:rsid w:val="00192A2E"/>
    <w:rsid w:val="001A3E3B"/>
    <w:rsid w:val="001C689C"/>
    <w:rsid w:val="001C7159"/>
    <w:rsid w:val="001D26C9"/>
    <w:rsid w:val="001F0382"/>
    <w:rsid w:val="001F4BFC"/>
    <w:rsid w:val="00214E83"/>
    <w:rsid w:val="00221D40"/>
    <w:rsid w:val="00221F5C"/>
    <w:rsid w:val="002438FC"/>
    <w:rsid w:val="002470F6"/>
    <w:rsid w:val="002A47E6"/>
    <w:rsid w:val="002B7FC6"/>
    <w:rsid w:val="002E5ACD"/>
    <w:rsid w:val="002F76DD"/>
    <w:rsid w:val="002F7904"/>
    <w:rsid w:val="003345A3"/>
    <w:rsid w:val="00377F53"/>
    <w:rsid w:val="00383A95"/>
    <w:rsid w:val="003A08DF"/>
    <w:rsid w:val="003C49A5"/>
    <w:rsid w:val="003E111E"/>
    <w:rsid w:val="0042217A"/>
    <w:rsid w:val="00423B66"/>
    <w:rsid w:val="004317E9"/>
    <w:rsid w:val="00437E05"/>
    <w:rsid w:val="0044394A"/>
    <w:rsid w:val="004540EF"/>
    <w:rsid w:val="00467AF3"/>
    <w:rsid w:val="0049430D"/>
    <w:rsid w:val="004B5C90"/>
    <w:rsid w:val="004B7EE1"/>
    <w:rsid w:val="004D1175"/>
    <w:rsid w:val="004F5C2E"/>
    <w:rsid w:val="00505F16"/>
    <w:rsid w:val="00522317"/>
    <w:rsid w:val="005442AC"/>
    <w:rsid w:val="00563161"/>
    <w:rsid w:val="00570B46"/>
    <w:rsid w:val="00577E64"/>
    <w:rsid w:val="00584065"/>
    <w:rsid w:val="005969E4"/>
    <w:rsid w:val="005B6A48"/>
    <w:rsid w:val="005C1015"/>
    <w:rsid w:val="005C3A40"/>
    <w:rsid w:val="005C3D91"/>
    <w:rsid w:val="005D5094"/>
    <w:rsid w:val="00610426"/>
    <w:rsid w:val="00615757"/>
    <w:rsid w:val="00632DA0"/>
    <w:rsid w:val="006404D7"/>
    <w:rsid w:val="00647B4F"/>
    <w:rsid w:val="00692672"/>
    <w:rsid w:val="006928D8"/>
    <w:rsid w:val="006A1767"/>
    <w:rsid w:val="006B7155"/>
    <w:rsid w:val="006E34E3"/>
    <w:rsid w:val="006F2214"/>
    <w:rsid w:val="007006DD"/>
    <w:rsid w:val="00700832"/>
    <w:rsid w:val="00700893"/>
    <w:rsid w:val="00715C02"/>
    <w:rsid w:val="007444DA"/>
    <w:rsid w:val="00777212"/>
    <w:rsid w:val="00793247"/>
    <w:rsid w:val="00797571"/>
    <w:rsid w:val="007A6635"/>
    <w:rsid w:val="007B3115"/>
    <w:rsid w:val="007D1083"/>
    <w:rsid w:val="007F2F4C"/>
    <w:rsid w:val="00820F58"/>
    <w:rsid w:val="0084586B"/>
    <w:rsid w:val="00845A3B"/>
    <w:rsid w:val="00852C47"/>
    <w:rsid w:val="008530FC"/>
    <w:rsid w:val="00881DF5"/>
    <w:rsid w:val="008870FF"/>
    <w:rsid w:val="00887566"/>
    <w:rsid w:val="0089119D"/>
    <w:rsid w:val="00894FAA"/>
    <w:rsid w:val="008A7553"/>
    <w:rsid w:val="008B0BE8"/>
    <w:rsid w:val="008B309E"/>
    <w:rsid w:val="008B7658"/>
    <w:rsid w:val="008C4644"/>
    <w:rsid w:val="008C77A6"/>
    <w:rsid w:val="008D1E3E"/>
    <w:rsid w:val="008F3CF5"/>
    <w:rsid w:val="008F43A4"/>
    <w:rsid w:val="00955EB5"/>
    <w:rsid w:val="00966596"/>
    <w:rsid w:val="009C3D0F"/>
    <w:rsid w:val="009C71D3"/>
    <w:rsid w:val="009D5412"/>
    <w:rsid w:val="00A12EBE"/>
    <w:rsid w:val="00A3184E"/>
    <w:rsid w:val="00A7142D"/>
    <w:rsid w:val="00A80902"/>
    <w:rsid w:val="00A85406"/>
    <w:rsid w:val="00AA233B"/>
    <w:rsid w:val="00AB0167"/>
    <w:rsid w:val="00AB2CF5"/>
    <w:rsid w:val="00AB4649"/>
    <w:rsid w:val="00B15A6A"/>
    <w:rsid w:val="00B30FE4"/>
    <w:rsid w:val="00B40CEB"/>
    <w:rsid w:val="00B42B53"/>
    <w:rsid w:val="00B62503"/>
    <w:rsid w:val="00B83F3E"/>
    <w:rsid w:val="00BD7848"/>
    <w:rsid w:val="00BF4547"/>
    <w:rsid w:val="00BF601F"/>
    <w:rsid w:val="00BF6832"/>
    <w:rsid w:val="00C03DC2"/>
    <w:rsid w:val="00C03F2E"/>
    <w:rsid w:val="00C338A9"/>
    <w:rsid w:val="00C461DD"/>
    <w:rsid w:val="00C90F1F"/>
    <w:rsid w:val="00CB4B71"/>
    <w:rsid w:val="00CC354D"/>
    <w:rsid w:val="00CC44D6"/>
    <w:rsid w:val="00CD34B2"/>
    <w:rsid w:val="00CD6651"/>
    <w:rsid w:val="00CE1C15"/>
    <w:rsid w:val="00CF0E58"/>
    <w:rsid w:val="00D12052"/>
    <w:rsid w:val="00D1772E"/>
    <w:rsid w:val="00D530B4"/>
    <w:rsid w:val="00D729F5"/>
    <w:rsid w:val="00DB11F0"/>
    <w:rsid w:val="00E04C4E"/>
    <w:rsid w:val="00E12C9D"/>
    <w:rsid w:val="00E319A4"/>
    <w:rsid w:val="00E55880"/>
    <w:rsid w:val="00E66AA2"/>
    <w:rsid w:val="00E9290B"/>
    <w:rsid w:val="00EA7469"/>
    <w:rsid w:val="00ED70F3"/>
    <w:rsid w:val="00F25521"/>
    <w:rsid w:val="00F266F3"/>
    <w:rsid w:val="00F9477D"/>
    <w:rsid w:val="00FC18E5"/>
    <w:rsid w:val="00FC1AC2"/>
    <w:rsid w:val="00FD07FE"/>
    <w:rsid w:val="00FD2C27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DDA10A"/>
  <w15:chartTrackingRefBased/>
  <w15:docId w15:val="{47EEEAFD-521E-40AA-9DF3-ECD3F742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47B4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D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DC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7006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F1A71-3C62-402F-8153-6FA00875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秋津洲</dc:creator>
  <cp:keywords/>
  <dc:description/>
  <cp:lastModifiedBy>Blind Collet</cp:lastModifiedBy>
  <cp:revision>3</cp:revision>
  <cp:lastPrinted>2017-08-08T19:17:00Z</cp:lastPrinted>
  <dcterms:created xsi:type="dcterms:W3CDTF">2021-06-16T20:10:00Z</dcterms:created>
  <dcterms:modified xsi:type="dcterms:W3CDTF">2021-07-08T00:11:00Z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